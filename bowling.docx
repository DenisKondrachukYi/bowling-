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D0323" w14:textId="6542E277" w:rsidR="00E76676" w:rsidRPr="0023103D" w:rsidRDefault="0023103D" w:rsidP="00E76676">
      <w:pPr>
        <w:ind w:left="-720"/>
        <w:jc w:val="center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26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ЯНВА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 xml:space="preserve">РЯ 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>201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7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ГОДА</w:t>
      </w:r>
    </w:p>
    <w:p w14:paraId="68AE2C7B" w14:textId="359D296F" w:rsidR="00E76676" w:rsidRPr="008422AC" w:rsidRDefault="0023103D" w:rsidP="00E76676">
      <w:pPr>
        <w:ind w:left="-720"/>
        <w:jc w:val="center"/>
        <w:rPr>
          <w:rFonts w:ascii="Arial" w:hAnsi="Arial" w:cs="Arial"/>
          <w:b/>
          <w:bCs/>
          <w:color w:val="000080"/>
          <w:sz w:val="52"/>
          <w:szCs w:val="28"/>
        </w:rPr>
      </w:pPr>
      <w:r w:rsidRPr="008422AC">
        <w:rPr>
          <w:rFonts w:ascii="Arial" w:hAnsi="Arial" w:cs="Arial"/>
          <w:b/>
          <w:bCs/>
          <w:color w:val="000080"/>
          <w:sz w:val="52"/>
          <w:szCs w:val="28"/>
        </w:rPr>
        <w:t>IT</w:t>
      </w:r>
      <w:r w:rsidR="00460099" w:rsidRPr="008422AC">
        <w:rPr>
          <w:rFonts w:ascii="Arial" w:hAnsi="Arial" w:cs="Arial"/>
          <w:b/>
          <w:bCs/>
          <w:color w:val="000080"/>
          <w:sz w:val="52"/>
          <w:szCs w:val="28"/>
        </w:rPr>
        <w:t xml:space="preserve"> Bowling </w:t>
      </w:r>
      <w:r w:rsidRPr="008422AC">
        <w:rPr>
          <w:rFonts w:ascii="Arial" w:hAnsi="Arial" w:cs="Arial"/>
          <w:b/>
          <w:bCs/>
          <w:color w:val="000080"/>
          <w:sz w:val="52"/>
          <w:szCs w:val="28"/>
        </w:rPr>
        <w:t>Battle</w:t>
      </w:r>
    </w:p>
    <w:p w14:paraId="7CED518F" w14:textId="77777777" w:rsidR="00E76676" w:rsidRPr="0023103D" w:rsidRDefault="00E76676" w:rsidP="00E76676">
      <w:pPr>
        <w:ind w:left="-720"/>
        <w:jc w:val="center"/>
        <w:rPr>
          <w:rFonts w:ascii="Arial" w:hAnsi="Arial" w:cs="Arial"/>
          <w:bCs/>
          <w:color w:val="000080"/>
          <w:sz w:val="28"/>
          <w:szCs w:val="28"/>
        </w:rPr>
      </w:pPr>
    </w:p>
    <w:p w14:paraId="375EC3DA" w14:textId="77777777" w:rsidR="00E76676" w:rsidRPr="0023103D" w:rsidRDefault="00E76676" w:rsidP="00E63025">
      <w:pPr>
        <w:ind w:left="-720"/>
        <w:jc w:val="center"/>
        <w:rPr>
          <w:rFonts w:ascii="Arial" w:hAnsi="Arial" w:cs="Arial"/>
          <w:b/>
          <w:color w:val="000080"/>
          <w:sz w:val="28"/>
          <w:szCs w:val="28"/>
        </w:rPr>
      </w:pPr>
      <w:r w:rsidRPr="0023103D">
        <w:rPr>
          <w:rFonts w:ascii="Arial" w:hAnsi="Arial" w:cs="Arial"/>
          <w:b/>
          <w:color w:val="000080"/>
          <w:sz w:val="28"/>
          <w:szCs w:val="28"/>
        </w:rPr>
        <w:t>Организатор</w:t>
      </w:r>
      <w:r w:rsidR="00460099" w:rsidRPr="0023103D">
        <w:rPr>
          <w:rFonts w:ascii="Arial" w:hAnsi="Arial" w:cs="Arial"/>
          <w:b/>
          <w:color w:val="000080"/>
          <w:sz w:val="28"/>
          <w:szCs w:val="28"/>
        </w:rPr>
        <w:t>ы</w:t>
      </w:r>
      <w:r w:rsidRPr="0023103D">
        <w:rPr>
          <w:rFonts w:ascii="Arial" w:hAnsi="Arial" w:cs="Arial"/>
          <w:b/>
          <w:color w:val="000080"/>
          <w:sz w:val="28"/>
          <w:szCs w:val="28"/>
        </w:rPr>
        <w:t xml:space="preserve"> турнира:</w:t>
      </w:r>
    </w:p>
    <w:p w14:paraId="498C410F" w14:textId="77777777" w:rsidR="00F33CE5" w:rsidRPr="0023103D" w:rsidRDefault="00F33CE5" w:rsidP="00F33CE5">
      <w:pPr>
        <w:rPr>
          <w:rFonts w:ascii="Arial" w:hAnsi="Arial" w:cs="Arial"/>
          <w:b/>
          <w:sz w:val="28"/>
          <w:szCs w:val="28"/>
        </w:rPr>
      </w:pPr>
    </w:p>
    <w:p w14:paraId="24A8C580" w14:textId="71E64A67" w:rsidR="00E76676" w:rsidRPr="0023103D" w:rsidRDefault="0023103D" w:rsidP="00F33CE5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C73E3B" wp14:editId="3F7D2EDD">
            <wp:simplePos x="0" y="0"/>
            <wp:positionH relativeFrom="column">
              <wp:posOffset>220617</wp:posOffset>
            </wp:positionH>
            <wp:positionV relativeFrom="paragraph">
              <wp:posOffset>97155</wp:posOffset>
            </wp:positionV>
            <wp:extent cx="1379220" cy="796925"/>
            <wp:effectExtent l="0" t="0" r="0" b="0"/>
            <wp:wrapSquare wrapText="bothSides"/>
            <wp:docPr id="2" name="Изображение 2" descr="Logo/ALT%20Transparent_Logo%20Rect%20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/ALT%20Transparent_Logo%20Rect%20Norm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CE5" w:rsidRPr="0023103D">
        <w:rPr>
          <w:rFonts w:ascii="Arial" w:hAnsi="Arial" w:cs="Arial"/>
          <w:b/>
          <w:sz w:val="28"/>
          <w:szCs w:val="28"/>
        </w:rPr>
        <w:t xml:space="preserve">                                                        </w:t>
      </w:r>
      <w:r w:rsidR="00F33CE5" w:rsidRPr="0023103D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1D85D8C3" wp14:editId="32D97CE5">
            <wp:simplePos x="0" y="0"/>
            <wp:positionH relativeFrom="column">
              <wp:posOffset>2214880</wp:posOffset>
            </wp:positionH>
            <wp:positionV relativeFrom="paragraph">
              <wp:posOffset>60325</wp:posOffset>
            </wp:positionV>
            <wp:extent cx="1177925" cy="940435"/>
            <wp:effectExtent l="19050" t="0" r="3175" b="0"/>
            <wp:wrapNone/>
            <wp:docPr id="35" name="Рисунок 3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94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D17609" w14:textId="693623B0" w:rsidR="0023103D" w:rsidRPr="0023103D" w:rsidRDefault="00B83790" w:rsidP="00F33CE5">
      <w:pPr>
        <w:jc w:val="center"/>
        <w:rPr>
          <w:rFonts w:ascii="Arial" w:hAnsi="Arial" w:cs="Arial"/>
          <w:b/>
          <w:noProof/>
          <w:sz w:val="28"/>
          <w:szCs w:val="28"/>
        </w:rPr>
      </w:pPr>
      <w:r w:rsidRPr="00B83790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FDB0D0" wp14:editId="6E80741B">
            <wp:simplePos x="0" y="0"/>
            <wp:positionH relativeFrom="column">
              <wp:posOffset>3774440</wp:posOffset>
            </wp:positionH>
            <wp:positionV relativeFrom="paragraph">
              <wp:posOffset>110490</wp:posOffset>
            </wp:positionV>
            <wp:extent cx="1825625" cy="351155"/>
            <wp:effectExtent l="0" t="0" r="3175" b="4445"/>
            <wp:wrapSquare wrapText="bothSides"/>
            <wp:docPr id="3" name="Изображение 3" descr="../../Downloads/BuddhaSoft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BuddhaSoft%20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9A9BD" w14:textId="1C0CFA45" w:rsidR="0023103D" w:rsidRDefault="00B83790" w:rsidP="00B83790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  </w:t>
      </w:r>
    </w:p>
    <w:p w14:paraId="38E9F6B1" w14:textId="77777777" w:rsidR="00B83790" w:rsidRPr="0023103D" w:rsidRDefault="00B83790" w:rsidP="00B83790">
      <w:pPr>
        <w:rPr>
          <w:rFonts w:ascii="Arial" w:hAnsi="Arial" w:cs="Arial"/>
          <w:b/>
          <w:noProof/>
          <w:sz w:val="28"/>
          <w:szCs w:val="28"/>
        </w:rPr>
      </w:pPr>
    </w:p>
    <w:p w14:paraId="79AD8C4C" w14:textId="77777777" w:rsidR="00E63025" w:rsidRPr="0023103D" w:rsidRDefault="00B817BF" w:rsidP="00F33CE5">
      <w:pPr>
        <w:ind w:left="-720"/>
        <w:rPr>
          <w:rFonts w:ascii="Arial" w:hAnsi="Arial" w:cs="Arial"/>
          <w:iCs/>
          <w:sz w:val="28"/>
          <w:szCs w:val="28"/>
        </w:rPr>
      </w:pPr>
      <w:r w:rsidRPr="0023103D">
        <w:rPr>
          <w:rFonts w:ascii="Arial" w:hAnsi="Arial" w:cs="Arial"/>
          <w:iCs/>
          <w:sz w:val="28"/>
          <w:szCs w:val="28"/>
        </w:rPr>
        <w:t xml:space="preserve">     </w:t>
      </w:r>
    </w:p>
    <w:p w14:paraId="11EC46C8" w14:textId="77777777" w:rsidR="00E76676" w:rsidRPr="00B83790" w:rsidRDefault="00E76676" w:rsidP="00460099">
      <w:pPr>
        <w:rPr>
          <w:rFonts w:ascii="Arial" w:hAnsi="Arial" w:cs="Arial"/>
          <w:iCs/>
          <w:color w:val="FF0000"/>
          <w:sz w:val="20"/>
          <w:szCs w:val="20"/>
          <w:lang w:val="en-US"/>
        </w:rPr>
      </w:pPr>
    </w:p>
    <w:p w14:paraId="30643435" w14:textId="49B745B1" w:rsidR="00E76676" w:rsidRPr="0023103D" w:rsidRDefault="00E76676" w:rsidP="00460099">
      <w:pPr>
        <w:ind w:left="-720" w:right="-13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Приглашаем Вас </w:t>
      </w:r>
      <w:r w:rsidR="00C90CFE" w:rsidRPr="0023103D">
        <w:rPr>
          <w:rFonts w:ascii="Arial" w:hAnsi="Arial" w:cs="Arial"/>
          <w:bCs/>
          <w:color w:val="000080"/>
          <w:sz w:val="28"/>
          <w:szCs w:val="28"/>
        </w:rPr>
        <w:t>принять участие в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командн</w:t>
      </w:r>
      <w:r w:rsidR="00C90CFE" w:rsidRPr="0023103D">
        <w:rPr>
          <w:rFonts w:ascii="Arial" w:hAnsi="Arial" w:cs="Arial"/>
          <w:bCs/>
          <w:color w:val="000080"/>
          <w:sz w:val="28"/>
          <w:szCs w:val="28"/>
        </w:rPr>
        <w:t>ом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корпоративн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>ом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турнир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>е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по боулингу </w:t>
      </w:r>
      <w:r w:rsidR="0023103D" w:rsidRPr="0023103D">
        <w:rPr>
          <w:rFonts w:ascii="Arial" w:hAnsi="Arial" w:cs="Arial"/>
          <w:b/>
          <w:bCs/>
          <w:color w:val="000080"/>
          <w:sz w:val="28"/>
          <w:szCs w:val="28"/>
        </w:rPr>
        <w:t>IT Bowling Battle</w:t>
      </w:r>
      <w:r w:rsidR="003D391E" w:rsidRPr="0023103D">
        <w:rPr>
          <w:rFonts w:ascii="Arial" w:hAnsi="Arial" w:cs="Arial"/>
          <w:b/>
          <w:bCs/>
          <w:color w:val="000080"/>
          <w:sz w:val="28"/>
          <w:szCs w:val="28"/>
        </w:rPr>
        <w:t>.</w:t>
      </w:r>
      <w:r w:rsidRPr="0023103D">
        <w:rPr>
          <w:rFonts w:ascii="Arial" w:hAnsi="Arial" w:cs="Arial"/>
          <w:bCs/>
          <w:iCs/>
          <w:color w:val="000080"/>
          <w:sz w:val="28"/>
          <w:szCs w:val="28"/>
        </w:rPr>
        <w:t xml:space="preserve"> </w:t>
      </w:r>
      <w:r w:rsidR="00460099" w:rsidRPr="0023103D">
        <w:rPr>
          <w:rFonts w:ascii="Arial" w:hAnsi="Arial" w:cs="Arial"/>
          <w:bCs/>
          <w:color w:val="000080"/>
          <w:sz w:val="28"/>
          <w:szCs w:val="28"/>
        </w:rPr>
        <w:t xml:space="preserve">К 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турниру допускаются </w:t>
      </w:r>
      <w:r w:rsidR="00460099" w:rsidRPr="0023103D">
        <w:rPr>
          <w:rFonts w:ascii="Arial" w:hAnsi="Arial" w:cs="Arial"/>
          <w:bCs/>
          <w:color w:val="000080"/>
          <w:sz w:val="28"/>
          <w:szCs w:val="28"/>
        </w:rPr>
        <w:t>только представители</w:t>
      </w:r>
      <w:r w:rsidR="003D391E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="00460099" w:rsidRPr="0023103D">
        <w:rPr>
          <w:rFonts w:ascii="Arial" w:hAnsi="Arial" w:cs="Arial"/>
          <w:bCs/>
          <w:color w:val="000080"/>
          <w:sz w:val="28"/>
          <w:szCs w:val="28"/>
        </w:rPr>
        <w:t>компаний</w:t>
      </w:r>
      <w:r w:rsidR="0023103D" w:rsidRPr="0023103D">
        <w:rPr>
          <w:rFonts w:ascii="Arial" w:hAnsi="Arial" w:cs="Arial"/>
          <w:bCs/>
          <w:color w:val="000080"/>
          <w:sz w:val="28"/>
          <w:szCs w:val="28"/>
        </w:rPr>
        <w:t xml:space="preserve"> из сферы информационных технологий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.</w:t>
      </w:r>
    </w:p>
    <w:p w14:paraId="0F33AF05" w14:textId="77777777" w:rsidR="00460099" w:rsidRPr="0023103D" w:rsidRDefault="00460099" w:rsidP="00460099">
      <w:pPr>
        <w:ind w:left="-720" w:right="-13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4CCE1D85" w14:textId="6EF41124" w:rsidR="00916953" w:rsidRPr="0023103D" w:rsidRDefault="00916953" w:rsidP="00916953">
      <w:pPr>
        <w:ind w:left="-720" w:right="-13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От одной компании допускается </w:t>
      </w:r>
      <w:r w:rsidR="0023103D" w:rsidRPr="0023103D">
        <w:rPr>
          <w:rFonts w:ascii="Arial" w:hAnsi="Arial" w:cs="Arial"/>
          <w:bCs/>
          <w:color w:val="000080"/>
          <w:sz w:val="28"/>
          <w:szCs w:val="28"/>
        </w:rPr>
        <w:t xml:space="preserve">к участию 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только одна команда</w:t>
      </w:r>
      <w:r w:rsidR="00DB4319" w:rsidRPr="0023103D">
        <w:rPr>
          <w:rFonts w:ascii="Arial" w:hAnsi="Arial" w:cs="Arial"/>
          <w:bCs/>
          <w:color w:val="000080"/>
          <w:sz w:val="28"/>
          <w:szCs w:val="28"/>
        </w:rPr>
        <w:t>, в</w:t>
      </w:r>
      <w:r w:rsidR="00EA0E3D" w:rsidRPr="0023103D">
        <w:rPr>
          <w:rFonts w:ascii="Arial" w:hAnsi="Arial" w:cs="Arial"/>
          <w:bCs/>
          <w:color w:val="000080"/>
          <w:sz w:val="28"/>
          <w:szCs w:val="28"/>
        </w:rPr>
        <w:t xml:space="preserve"> команде 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>3 человек</w:t>
      </w:r>
      <w:r w:rsidR="00EA0E3D" w:rsidRPr="0023103D">
        <w:rPr>
          <w:rFonts w:ascii="Arial" w:hAnsi="Arial" w:cs="Arial"/>
          <w:bCs/>
          <w:color w:val="000080"/>
          <w:sz w:val="28"/>
          <w:szCs w:val="28"/>
        </w:rPr>
        <w:t>а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 xml:space="preserve">, </w:t>
      </w:r>
      <w:r w:rsidR="00EA0E3D" w:rsidRPr="0023103D">
        <w:rPr>
          <w:rFonts w:ascii="Arial" w:hAnsi="Arial" w:cs="Arial"/>
          <w:bCs/>
          <w:color w:val="000080"/>
          <w:sz w:val="28"/>
          <w:szCs w:val="28"/>
        </w:rPr>
        <w:t xml:space="preserve">в 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>зачет идет</w:t>
      </w:r>
      <w:r w:rsidR="00DB4319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="00EA0E3D" w:rsidRPr="0023103D">
        <w:rPr>
          <w:rFonts w:ascii="Arial" w:hAnsi="Arial" w:cs="Arial"/>
          <w:bCs/>
          <w:color w:val="000080"/>
          <w:sz w:val="28"/>
          <w:szCs w:val="28"/>
        </w:rPr>
        <w:t>сумма</w:t>
      </w:r>
      <w:r w:rsidR="00DB4319" w:rsidRPr="0023103D">
        <w:rPr>
          <w:rFonts w:ascii="Arial" w:hAnsi="Arial" w:cs="Arial"/>
          <w:bCs/>
          <w:color w:val="000080"/>
          <w:sz w:val="28"/>
          <w:szCs w:val="28"/>
        </w:rPr>
        <w:t xml:space="preserve"> 3х игр по 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>3м игрокам</w:t>
      </w:r>
      <w:r w:rsidR="00DB4319" w:rsidRPr="0023103D">
        <w:rPr>
          <w:rFonts w:ascii="Arial" w:hAnsi="Arial" w:cs="Arial"/>
          <w:bCs/>
          <w:color w:val="000080"/>
          <w:sz w:val="28"/>
          <w:szCs w:val="28"/>
        </w:rPr>
        <w:t>.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="0023103D">
        <w:rPr>
          <w:rFonts w:ascii="Arial" w:hAnsi="Arial" w:cs="Arial"/>
          <w:bCs/>
          <w:color w:val="000080"/>
          <w:sz w:val="28"/>
          <w:szCs w:val="28"/>
        </w:rPr>
        <w:t>Если игроков больше 3х (</w:t>
      </w:r>
      <w:r w:rsidR="005274BA">
        <w:rPr>
          <w:rFonts w:ascii="Arial" w:hAnsi="Arial" w:cs="Arial"/>
          <w:bCs/>
          <w:color w:val="000080"/>
          <w:sz w:val="28"/>
          <w:szCs w:val="28"/>
        </w:rPr>
        <w:t xml:space="preserve">то </w:t>
      </w:r>
      <w:r w:rsidR="005274BA" w:rsidRPr="0023103D">
        <w:rPr>
          <w:rFonts w:ascii="Arial" w:hAnsi="Arial" w:cs="Arial"/>
          <w:bCs/>
          <w:color w:val="000080"/>
          <w:sz w:val="28"/>
          <w:szCs w:val="28"/>
        </w:rPr>
        <w:t>есть</w:t>
      </w:r>
      <w:r w:rsidR="00DB4319" w:rsidRPr="0023103D">
        <w:rPr>
          <w:rFonts w:ascii="Arial" w:hAnsi="Arial" w:cs="Arial"/>
          <w:bCs/>
          <w:color w:val="000080"/>
          <w:sz w:val="28"/>
          <w:szCs w:val="28"/>
        </w:rPr>
        <w:t xml:space="preserve"> запасные) они могут играть по очереди. 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Количество мест для участия в турнире ограничено – 20 команд.</w:t>
      </w:r>
      <w:r w:rsidR="005274BA">
        <w:rPr>
          <w:rFonts w:ascii="Arial" w:hAnsi="Arial" w:cs="Arial"/>
          <w:bCs/>
          <w:color w:val="000080"/>
          <w:sz w:val="28"/>
          <w:szCs w:val="28"/>
        </w:rPr>
        <w:t xml:space="preserve"> Стоимость участия одного игрока – 150 грн.</w:t>
      </w:r>
      <w:bookmarkStart w:id="0" w:name="_GoBack"/>
      <w:bookmarkEnd w:id="0"/>
    </w:p>
    <w:p w14:paraId="1A4F54D4" w14:textId="77777777" w:rsidR="00460099" w:rsidRPr="0023103D" w:rsidRDefault="00460099" w:rsidP="00916953">
      <w:pPr>
        <w:ind w:left="-720" w:right="-13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707616DD" w14:textId="5EEA2664" w:rsidR="00E76676" w:rsidRPr="0023103D" w:rsidRDefault="00E76676" w:rsidP="00A001E8">
      <w:pPr>
        <w:ind w:left="-720" w:right="-13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В состав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 xml:space="preserve"> команды должн</w:t>
      </w:r>
      <w:r w:rsidR="003D391E" w:rsidRPr="0023103D">
        <w:rPr>
          <w:rFonts w:ascii="Arial" w:hAnsi="Arial" w:cs="Arial"/>
          <w:bCs/>
          <w:color w:val="000080"/>
          <w:sz w:val="28"/>
          <w:szCs w:val="28"/>
        </w:rPr>
        <w:t>ы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входить 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>только сотрудники компании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, которую представляет команда. Команда не должна содержать более 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>одного</w:t>
      </w:r>
      <w:r w:rsidR="00A001E8" w:rsidRPr="0023103D">
        <w:rPr>
          <w:rFonts w:ascii="Arial" w:hAnsi="Arial" w:cs="Arial"/>
          <w:bCs/>
          <w:color w:val="000080"/>
          <w:sz w:val="28"/>
          <w:szCs w:val="28"/>
        </w:rPr>
        <w:t xml:space="preserve"> член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>а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ВФСБ, принимающ</w:t>
      </w:r>
      <w:r w:rsidR="00EF78CD" w:rsidRPr="0023103D">
        <w:rPr>
          <w:rFonts w:ascii="Arial" w:hAnsi="Arial" w:cs="Arial"/>
          <w:bCs/>
          <w:color w:val="000080"/>
          <w:sz w:val="28"/>
          <w:szCs w:val="28"/>
        </w:rPr>
        <w:t>его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систему гандикапов</w:t>
      </w:r>
      <w:r w:rsidR="00E16182" w:rsidRPr="0023103D">
        <w:rPr>
          <w:rFonts w:ascii="Arial" w:hAnsi="Arial" w:cs="Arial"/>
          <w:bCs/>
          <w:color w:val="000080"/>
          <w:sz w:val="28"/>
          <w:szCs w:val="28"/>
        </w:rPr>
        <w:t>,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описанную в «Правилах» </w:t>
      </w:r>
      <w:r w:rsidRPr="0023103D">
        <w:rPr>
          <w:rFonts w:ascii="Arial" w:hAnsi="Arial" w:cs="Arial"/>
          <w:bCs/>
          <w:i/>
          <w:color w:val="000080"/>
          <w:sz w:val="28"/>
          <w:szCs w:val="28"/>
        </w:rPr>
        <w:t>(см. ниже)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. "Член ВФСБ" для целей турнира </w:t>
      </w:r>
      <w:r w:rsidR="0023103D" w:rsidRPr="0023103D">
        <w:rPr>
          <w:rFonts w:ascii="Arial" w:hAnsi="Arial" w:cs="Arial"/>
          <w:b/>
          <w:bCs/>
          <w:color w:val="000080"/>
          <w:sz w:val="28"/>
          <w:szCs w:val="28"/>
        </w:rPr>
        <w:t>IT Bowling Battle</w:t>
      </w:r>
      <w:r w:rsidR="0023103D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является игроком, который входит в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4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0 лучших игроков среди мужчин согласно рейтинга ВФСБ на 1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октября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201</w:t>
      </w:r>
      <w:r w:rsidR="00365C91" w:rsidRPr="0023103D">
        <w:rPr>
          <w:rFonts w:ascii="Arial" w:hAnsi="Arial" w:cs="Arial"/>
          <w:bCs/>
          <w:color w:val="000080"/>
          <w:sz w:val="28"/>
          <w:szCs w:val="28"/>
        </w:rPr>
        <w:t>6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 xml:space="preserve"> года, или в </w:t>
      </w:r>
      <w:r w:rsidR="000B5AF9" w:rsidRPr="0023103D">
        <w:rPr>
          <w:rFonts w:ascii="Arial" w:hAnsi="Arial" w:cs="Arial"/>
          <w:bCs/>
          <w:color w:val="000080"/>
          <w:sz w:val="28"/>
          <w:szCs w:val="28"/>
        </w:rPr>
        <w:t>20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лучших игроков среди женщин согласно рейтинга ВФСБ на 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 xml:space="preserve">1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октября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 xml:space="preserve"> 201</w:t>
      </w:r>
      <w:r w:rsidR="00365C91" w:rsidRPr="0023103D">
        <w:rPr>
          <w:rFonts w:ascii="Arial" w:hAnsi="Arial" w:cs="Arial"/>
          <w:bCs/>
          <w:color w:val="000080"/>
          <w:sz w:val="28"/>
          <w:szCs w:val="28"/>
        </w:rPr>
        <w:t>6</w:t>
      </w:r>
      <w:r w:rsidR="009D02C5" w:rsidRPr="0023103D">
        <w:rPr>
          <w:rFonts w:ascii="Arial" w:hAnsi="Arial" w:cs="Arial"/>
          <w:bCs/>
          <w:color w:val="000080"/>
          <w:sz w:val="28"/>
          <w:szCs w:val="28"/>
        </w:rPr>
        <w:t xml:space="preserve"> года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. Рейтинг ВФСБ см. на </w:t>
      </w:r>
      <w:hyperlink r:id="rId11" w:history="1">
        <w:r w:rsidRPr="0023103D">
          <w:rPr>
            <w:rFonts w:ascii="Arial" w:hAnsi="Arial" w:cs="Arial"/>
            <w:bCs/>
            <w:color w:val="0000FF"/>
            <w:sz w:val="28"/>
            <w:szCs w:val="28"/>
            <w:u w:val="single"/>
          </w:rPr>
          <w:t>http://www.bowling.org.ua</w:t>
        </w:r>
      </w:hyperlink>
    </w:p>
    <w:p w14:paraId="7D5811EB" w14:textId="77777777" w:rsidR="005C2F3D" w:rsidRPr="0023103D" w:rsidRDefault="00E76676" w:rsidP="005C2F3D">
      <w:pPr>
        <w:ind w:left="-720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При выявлении недостоверности данных состава команды вся команда снимается с соревнований (на любом этапе турнира), а её соперникам засчитывается победа.</w:t>
      </w:r>
    </w:p>
    <w:p w14:paraId="36B46B78" w14:textId="77777777" w:rsidR="005C2F3D" w:rsidRPr="0023103D" w:rsidRDefault="00916953" w:rsidP="005C2F3D">
      <w:pPr>
        <w:ind w:left="-720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На данном турнире действует правило „slow game”: если любая команда отстает в последней третьей игре на 4 фрейма от других команд, которые уже закончили квалификацию, ее игра может быть приостановлена судьей, причем ее результат будет считаться таким, каким он был на момент приостановки.</w:t>
      </w:r>
    </w:p>
    <w:p w14:paraId="428BA140" w14:textId="77777777" w:rsidR="00F71438" w:rsidRPr="0023103D" w:rsidRDefault="00F71438" w:rsidP="005C2F3D">
      <w:pPr>
        <w:ind w:left="-720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01B5F91C" w14:textId="77777777" w:rsidR="00F71438" w:rsidRPr="0023103D" w:rsidRDefault="00F71438" w:rsidP="005C2F3D">
      <w:pPr>
        <w:ind w:left="-720" w:firstLine="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3D224704" w14:textId="4D41D639" w:rsidR="00E76676" w:rsidRPr="0023103D" w:rsidRDefault="00365C91" w:rsidP="005C2F3D">
      <w:pPr>
        <w:ind w:left="-720" w:firstLine="720"/>
        <w:jc w:val="both"/>
        <w:rPr>
          <w:rFonts w:ascii="Arial" w:hAnsi="Arial" w:cs="Arial"/>
          <w:bCs/>
          <w:color w:val="FF0000"/>
          <w:sz w:val="28"/>
          <w:szCs w:val="28"/>
        </w:rPr>
      </w:pPr>
      <w:r w:rsidRPr="0023103D">
        <w:rPr>
          <w:rFonts w:ascii="Arial" w:hAnsi="Arial" w:cs="Arial"/>
          <w:bCs/>
          <w:color w:val="FF0000"/>
          <w:sz w:val="28"/>
          <w:szCs w:val="28"/>
        </w:rPr>
        <w:t xml:space="preserve">Регистрация команд до </w:t>
      </w:r>
      <w:r w:rsidR="0023103D">
        <w:rPr>
          <w:rFonts w:ascii="Arial" w:hAnsi="Arial" w:cs="Arial"/>
          <w:bCs/>
          <w:color w:val="FF0000"/>
          <w:sz w:val="28"/>
          <w:szCs w:val="28"/>
        </w:rPr>
        <w:t>15</w:t>
      </w:r>
      <w:r w:rsidR="00E76676" w:rsidRPr="0023103D"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r w:rsidR="0023103D">
        <w:rPr>
          <w:rFonts w:ascii="Arial" w:hAnsi="Arial" w:cs="Arial"/>
          <w:bCs/>
          <w:color w:val="FF0000"/>
          <w:sz w:val="28"/>
          <w:szCs w:val="28"/>
        </w:rPr>
        <w:t>января 2017</w:t>
      </w:r>
      <w:r w:rsidR="00E76676" w:rsidRPr="0023103D">
        <w:rPr>
          <w:rFonts w:ascii="Arial" w:hAnsi="Arial" w:cs="Arial"/>
          <w:bCs/>
          <w:color w:val="FF0000"/>
          <w:sz w:val="28"/>
          <w:szCs w:val="28"/>
        </w:rPr>
        <w:t>.</w:t>
      </w:r>
    </w:p>
    <w:p w14:paraId="670B45DC" w14:textId="77777777" w:rsidR="005C2F3D" w:rsidRPr="0023103D" w:rsidRDefault="00E76676" w:rsidP="005C2F3D">
      <w:pPr>
        <w:ind w:left="-720" w:firstLine="720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Длина натирки 3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4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фут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а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. </w:t>
      </w:r>
    </w:p>
    <w:p w14:paraId="3683FEDC" w14:textId="77777777" w:rsidR="00E76676" w:rsidRPr="0023103D" w:rsidRDefault="00E76676" w:rsidP="005C2F3D">
      <w:pPr>
        <w:ind w:left="-720" w:firstLine="720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Главный судья соревнований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 xml:space="preserve"> Роман Головащенко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.</w:t>
      </w:r>
    </w:p>
    <w:p w14:paraId="00D51405" w14:textId="77777777" w:rsidR="00E34681" w:rsidRPr="0023103D" w:rsidRDefault="00E34681" w:rsidP="005C2F3D">
      <w:pPr>
        <w:autoSpaceDE w:val="0"/>
        <w:autoSpaceDN w:val="0"/>
        <w:adjustRightInd w:val="0"/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096DABFB" w14:textId="77777777" w:rsidR="00A52CE8" w:rsidRPr="0023103D" w:rsidRDefault="00A52CE8" w:rsidP="005C2F3D">
      <w:pPr>
        <w:autoSpaceDE w:val="0"/>
        <w:autoSpaceDN w:val="0"/>
        <w:adjustRightInd w:val="0"/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4F6B7D72" w14:textId="77777777" w:rsidR="00460099" w:rsidRPr="0023103D" w:rsidRDefault="00460099" w:rsidP="005C2F3D">
      <w:pPr>
        <w:autoSpaceDE w:val="0"/>
        <w:autoSpaceDN w:val="0"/>
        <w:adjustRightInd w:val="0"/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69B86BC5" w14:textId="77777777" w:rsidR="00460099" w:rsidRPr="0023103D" w:rsidRDefault="00460099" w:rsidP="005C2F3D">
      <w:pPr>
        <w:autoSpaceDE w:val="0"/>
        <w:autoSpaceDN w:val="0"/>
        <w:adjustRightInd w:val="0"/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630B558E" w14:textId="77777777" w:rsidR="00E76676" w:rsidRPr="0023103D" w:rsidRDefault="005C2F3D" w:rsidP="005C2F3D">
      <w:pPr>
        <w:autoSpaceDE w:val="0"/>
        <w:autoSpaceDN w:val="0"/>
        <w:adjustRightInd w:val="0"/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/>
          <w:bCs/>
          <w:color w:val="000080"/>
          <w:sz w:val="28"/>
          <w:szCs w:val="28"/>
        </w:rPr>
        <w:t>ПРОГРАММА ТУРНИРА</w:t>
      </w:r>
    </w:p>
    <w:p w14:paraId="44DE257E" w14:textId="77777777" w:rsidR="00A52CE8" w:rsidRPr="0023103D" w:rsidRDefault="00A52CE8" w:rsidP="00E76676">
      <w:pPr>
        <w:autoSpaceDE w:val="0"/>
        <w:autoSpaceDN w:val="0"/>
        <w:adjustRightInd w:val="0"/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195124BF" w14:textId="77777777" w:rsidR="00E76676" w:rsidRPr="0023103D" w:rsidRDefault="00E76676" w:rsidP="00D32914">
      <w:pPr>
        <w:autoSpaceDE w:val="0"/>
        <w:autoSpaceDN w:val="0"/>
        <w:adjustRightInd w:val="0"/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09: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30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-  регистрация и жеребьёвка в боулинг-клубе «</w:t>
      </w:r>
      <w:r w:rsidR="00B81AF0" w:rsidRPr="0023103D">
        <w:rPr>
          <w:rFonts w:ascii="Arial" w:hAnsi="Arial" w:cs="Arial"/>
          <w:bCs/>
          <w:color w:val="000080"/>
          <w:sz w:val="28"/>
          <w:szCs w:val="28"/>
        </w:rPr>
        <w:t>Brooklyn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»</w:t>
      </w:r>
      <w:r w:rsidR="00B81AF0" w:rsidRPr="0023103D">
        <w:rPr>
          <w:rFonts w:ascii="Arial" w:hAnsi="Arial" w:cs="Arial"/>
          <w:bCs/>
          <w:color w:val="000080"/>
          <w:sz w:val="28"/>
          <w:szCs w:val="28"/>
        </w:rPr>
        <w:t xml:space="preserve"> (адрес ул. Малиновского 12 ТЦ «Метрополис» 4 этаж)</w:t>
      </w:r>
      <w:r w:rsidR="00F71438" w:rsidRPr="0023103D">
        <w:rPr>
          <w:rFonts w:ascii="Arial" w:hAnsi="Arial" w:cs="Arial"/>
          <w:bCs/>
          <w:color w:val="000080"/>
          <w:sz w:val="28"/>
          <w:szCs w:val="28"/>
        </w:rPr>
        <w:t>.</w:t>
      </w:r>
    </w:p>
    <w:p w14:paraId="58FB8249" w14:textId="77777777" w:rsidR="003B4E1A" w:rsidRPr="0023103D" w:rsidRDefault="003B4E1A" w:rsidP="00D32914">
      <w:pPr>
        <w:autoSpaceDE w:val="0"/>
        <w:autoSpaceDN w:val="0"/>
        <w:adjustRightInd w:val="0"/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09:45 (и в 11:45) – бесплатный Мастер Класс по спортивному боулингу с участием призеров и чемпионов Украины.</w:t>
      </w:r>
    </w:p>
    <w:p w14:paraId="43C20EA0" w14:textId="77777777" w:rsidR="00E76676" w:rsidRPr="0023103D" w:rsidRDefault="00E76676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06B7DD61" w14:textId="77777777" w:rsidR="00A52CE8" w:rsidRPr="0023103D" w:rsidRDefault="00A52CE8" w:rsidP="00D32914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56B49021" w14:textId="77777777" w:rsidR="00E76676" w:rsidRPr="0023103D" w:rsidRDefault="00E76676" w:rsidP="00D32914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/>
          <w:bCs/>
          <w:color w:val="000080"/>
          <w:sz w:val="28"/>
          <w:szCs w:val="28"/>
        </w:rPr>
        <w:t>ИГРЫ КВАЛИФИКАЦИИ</w:t>
      </w:r>
    </w:p>
    <w:p w14:paraId="680A1D2D" w14:textId="77777777" w:rsidR="00A52CE8" w:rsidRPr="0023103D" w:rsidRDefault="00A52CE8" w:rsidP="00D32914">
      <w:pPr>
        <w:ind w:left="-720"/>
        <w:jc w:val="center"/>
        <w:rPr>
          <w:rFonts w:ascii="Arial" w:hAnsi="Arial" w:cs="Arial"/>
          <w:bCs/>
          <w:color w:val="000080"/>
          <w:sz w:val="28"/>
          <w:szCs w:val="28"/>
        </w:rPr>
      </w:pPr>
    </w:p>
    <w:p w14:paraId="670E235C" w14:textId="77777777" w:rsidR="00E76676" w:rsidRPr="0023103D" w:rsidRDefault="00897D07" w:rsidP="00D32914">
      <w:pPr>
        <w:ind w:left="-720"/>
        <w:jc w:val="center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10:00 – 11: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45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– 3 игры, 1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запуск</w:t>
      </w:r>
    </w:p>
    <w:p w14:paraId="246F5C5C" w14:textId="77777777" w:rsidR="00E76676" w:rsidRPr="0023103D" w:rsidRDefault="00897D07" w:rsidP="00D32914">
      <w:pPr>
        <w:ind w:left="-720"/>
        <w:jc w:val="center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1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2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: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00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 xml:space="preserve"> – 1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3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: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45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– 3 игры, 2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запуск</w:t>
      </w:r>
    </w:p>
    <w:p w14:paraId="5F370A64" w14:textId="77777777" w:rsidR="00E76676" w:rsidRPr="0023103D" w:rsidRDefault="0031159F" w:rsidP="0031159F">
      <w:pPr>
        <w:ind w:left="-720"/>
        <w:jc w:val="center"/>
        <w:rPr>
          <w:rFonts w:ascii="Arial" w:hAnsi="Arial" w:cs="Arial"/>
          <w:bCs/>
          <w:color w:val="FF0000"/>
          <w:sz w:val="28"/>
          <w:szCs w:val="28"/>
        </w:rPr>
      </w:pPr>
      <w:r w:rsidRPr="0023103D">
        <w:rPr>
          <w:rFonts w:ascii="Arial" w:hAnsi="Arial" w:cs="Arial"/>
          <w:bCs/>
          <w:color w:val="FF0000"/>
          <w:sz w:val="28"/>
          <w:szCs w:val="28"/>
        </w:rPr>
        <w:t xml:space="preserve">Отбор </w:t>
      </w:r>
      <w:r w:rsidR="003B4E1A" w:rsidRPr="0023103D">
        <w:rPr>
          <w:rFonts w:ascii="Arial" w:hAnsi="Arial" w:cs="Arial"/>
          <w:bCs/>
          <w:color w:val="FF0000"/>
          <w:sz w:val="28"/>
          <w:szCs w:val="28"/>
        </w:rPr>
        <w:t>6</w:t>
      </w:r>
      <w:r w:rsidR="00E76676" w:rsidRPr="0023103D">
        <w:rPr>
          <w:rFonts w:ascii="Arial" w:hAnsi="Arial" w:cs="Arial"/>
          <w:bCs/>
          <w:color w:val="FF0000"/>
          <w:sz w:val="28"/>
          <w:szCs w:val="28"/>
        </w:rPr>
        <w:t xml:space="preserve"> команд в финальные игры</w:t>
      </w:r>
      <w:r w:rsidR="003B4E1A" w:rsidRPr="0023103D">
        <w:rPr>
          <w:rFonts w:ascii="Arial" w:hAnsi="Arial" w:cs="Arial"/>
          <w:bCs/>
          <w:color w:val="FF0000"/>
          <w:sz w:val="28"/>
          <w:szCs w:val="28"/>
        </w:rPr>
        <w:t>: 3 в большом финале и 3 в малом</w:t>
      </w:r>
    </w:p>
    <w:p w14:paraId="5D96776B" w14:textId="77777777" w:rsidR="00E76676" w:rsidRPr="0023103D" w:rsidRDefault="00E76676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70701C95" w14:textId="77777777" w:rsidR="00C371A1" w:rsidRPr="0023103D" w:rsidRDefault="00897D07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13: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4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5 -</w:t>
      </w:r>
      <w:r w:rsidR="00032E7A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>ФИНАЛ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Ы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 xml:space="preserve">: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>3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 xml:space="preserve"> команды 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 xml:space="preserve">большого финала 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 xml:space="preserve">посредством одной игры борются за </w:t>
      </w:r>
      <w:r w:rsidR="00460099" w:rsidRPr="0023103D">
        <w:rPr>
          <w:rFonts w:ascii="Arial" w:hAnsi="Arial" w:cs="Arial"/>
          <w:bCs/>
          <w:color w:val="000080"/>
          <w:sz w:val="28"/>
          <w:szCs w:val="28"/>
        </w:rPr>
        <w:t>ценные призы</w:t>
      </w:r>
      <w:r w:rsidR="00547168" w:rsidRPr="0023103D">
        <w:rPr>
          <w:rFonts w:ascii="Arial" w:hAnsi="Arial" w:cs="Arial"/>
          <w:bCs/>
          <w:color w:val="000080"/>
          <w:sz w:val="28"/>
          <w:szCs w:val="28"/>
        </w:rPr>
        <w:t xml:space="preserve"> и награды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>.</w:t>
      </w:r>
      <w:r w:rsidR="003B4E1A" w:rsidRPr="0023103D">
        <w:rPr>
          <w:rFonts w:ascii="Arial" w:hAnsi="Arial" w:cs="Arial"/>
          <w:bCs/>
          <w:color w:val="000080"/>
          <w:sz w:val="28"/>
          <w:szCs w:val="28"/>
        </w:rPr>
        <w:t xml:space="preserve"> 3 команды малого финала борются за призы.</w:t>
      </w:r>
      <w:r w:rsidR="00C371A1" w:rsidRPr="0023103D">
        <w:rPr>
          <w:rFonts w:ascii="Arial" w:hAnsi="Arial" w:cs="Arial"/>
          <w:bCs/>
          <w:color w:val="000080"/>
          <w:sz w:val="28"/>
          <w:szCs w:val="28"/>
        </w:rPr>
        <w:t xml:space="preserve">   </w:t>
      </w:r>
    </w:p>
    <w:p w14:paraId="180582BB" w14:textId="77777777" w:rsidR="00C371A1" w:rsidRPr="0023103D" w:rsidRDefault="00C371A1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26750A7D" w14:textId="77777777" w:rsidR="00E76676" w:rsidRPr="0023103D" w:rsidRDefault="00E76676" w:rsidP="00E76676">
      <w:pPr>
        <w:ind w:left="-720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1</w:t>
      </w:r>
      <w:r w:rsidR="00897D07" w:rsidRPr="0023103D">
        <w:rPr>
          <w:rFonts w:ascii="Arial" w:hAnsi="Arial" w:cs="Arial"/>
          <w:bCs/>
          <w:color w:val="000080"/>
          <w:sz w:val="28"/>
          <w:szCs w:val="28"/>
        </w:rPr>
        <w:t>4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:</w:t>
      </w:r>
      <w:r w:rsidR="00266BD4" w:rsidRPr="0023103D">
        <w:rPr>
          <w:rFonts w:ascii="Arial" w:hAnsi="Arial" w:cs="Arial"/>
          <w:bCs/>
          <w:color w:val="000080"/>
          <w:sz w:val="28"/>
          <w:szCs w:val="28"/>
        </w:rPr>
        <w:t>30</w:t>
      </w:r>
      <w:r w:rsidR="00897D07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Pr="0023103D">
        <w:rPr>
          <w:rFonts w:ascii="Arial" w:hAnsi="Arial" w:cs="Arial"/>
          <w:bCs/>
          <w:color w:val="000080"/>
          <w:sz w:val="28"/>
          <w:szCs w:val="28"/>
        </w:rPr>
        <w:t>– награждение победителей и призёров в номинациях</w:t>
      </w:r>
    </w:p>
    <w:p w14:paraId="73202CFB" w14:textId="77777777" w:rsidR="00D32914" w:rsidRPr="0023103D" w:rsidRDefault="00D32914" w:rsidP="00E76676">
      <w:pPr>
        <w:ind w:left="-720"/>
        <w:rPr>
          <w:rFonts w:ascii="Arial" w:hAnsi="Arial" w:cs="Arial"/>
          <w:bCs/>
          <w:color w:val="000080"/>
          <w:sz w:val="28"/>
          <w:szCs w:val="28"/>
        </w:rPr>
      </w:pPr>
    </w:p>
    <w:p w14:paraId="346A95A4" w14:textId="77777777" w:rsidR="00A52CE8" w:rsidRPr="0023103D" w:rsidRDefault="00A52CE8" w:rsidP="00D32914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77FB832D" w14:textId="77777777" w:rsidR="00E76676" w:rsidRPr="0023103D" w:rsidRDefault="00E33227" w:rsidP="00D32914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/>
          <w:bCs/>
          <w:color w:val="000080"/>
          <w:sz w:val="28"/>
          <w:szCs w:val="28"/>
        </w:rPr>
        <w:t>ПРИМЕЧАНИЯ</w:t>
      </w:r>
    </w:p>
    <w:p w14:paraId="06E443F2" w14:textId="77777777" w:rsidR="00E76676" w:rsidRPr="0023103D" w:rsidRDefault="001C05FF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Cs/>
          <w:color w:val="000080"/>
          <w:sz w:val="28"/>
          <w:szCs w:val="28"/>
        </w:rPr>
        <w:t>* В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>озможны незначительные изменения времени в регламенте</w:t>
      </w:r>
    </w:p>
    <w:p w14:paraId="7E0F5248" w14:textId="77777777" w:rsidR="003B664F" w:rsidRPr="0023103D" w:rsidRDefault="003B664F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2CD49D47" w14:textId="77777777" w:rsidR="00A52CE8" w:rsidRPr="0023103D" w:rsidRDefault="00A52CE8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73A26FDA" w14:textId="77777777" w:rsidR="00E76676" w:rsidRPr="0023103D" w:rsidRDefault="00E76676" w:rsidP="00D32914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/>
          <w:bCs/>
          <w:color w:val="000080"/>
          <w:sz w:val="28"/>
          <w:szCs w:val="28"/>
        </w:rPr>
        <w:t>Дата и место проведения соревнований</w:t>
      </w:r>
    </w:p>
    <w:p w14:paraId="39A9EDD7" w14:textId="77777777" w:rsidR="00D32914" w:rsidRPr="0023103D" w:rsidRDefault="00D32914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47161D75" w14:textId="3AC7B359" w:rsidR="00E76676" w:rsidRPr="0023103D" w:rsidRDefault="0023103D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  <w:r>
        <w:rPr>
          <w:rFonts w:ascii="Arial" w:hAnsi="Arial" w:cs="Arial"/>
          <w:bCs/>
          <w:color w:val="000080"/>
          <w:sz w:val="28"/>
          <w:szCs w:val="28"/>
        </w:rPr>
        <w:t>26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>
        <w:rPr>
          <w:rFonts w:ascii="Arial" w:hAnsi="Arial" w:cs="Arial"/>
          <w:bCs/>
          <w:color w:val="000080"/>
          <w:sz w:val="28"/>
          <w:szCs w:val="28"/>
        </w:rPr>
        <w:t>янва</w:t>
      </w:r>
      <w:r w:rsidR="00266BD4" w:rsidRPr="0023103D">
        <w:rPr>
          <w:rFonts w:ascii="Arial" w:hAnsi="Arial" w:cs="Arial"/>
          <w:bCs/>
          <w:color w:val="000080"/>
          <w:sz w:val="28"/>
          <w:szCs w:val="28"/>
        </w:rPr>
        <w:t>ря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201</w:t>
      </w:r>
      <w:r>
        <w:rPr>
          <w:rFonts w:ascii="Arial" w:hAnsi="Arial" w:cs="Arial"/>
          <w:bCs/>
          <w:color w:val="000080"/>
          <w:sz w:val="28"/>
          <w:szCs w:val="28"/>
        </w:rPr>
        <w:t>7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г.</w:t>
      </w:r>
      <w:r w:rsidR="00D56E1E" w:rsidRPr="0023103D">
        <w:rPr>
          <w:rFonts w:ascii="Arial" w:hAnsi="Arial" w:cs="Arial"/>
          <w:bCs/>
          <w:color w:val="000080"/>
          <w:sz w:val="28"/>
          <w:szCs w:val="28"/>
        </w:rPr>
        <w:t>,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  <w:r w:rsidR="00365C91" w:rsidRPr="0023103D">
        <w:rPr>
          <w:rFonts w:ascii="Arial" w:hAnsi="Arial" w:cs="Arial"/>
          <w:bCs/>
          <w:color w:val="000080"/>
          <w:sz w:val="28"/>
          <w:szCs w:val="28"/>
        </w:rPr>
        <w:t>суббота</w:t>
      </w:r>
      <w:r w:rsidR="00266BD4" w:rsidRPr="0023103D">
        <w:rPr>
          <w:rFonts w:ascii="Arial" w:hAnsi="Arial" w:cs="Arial"/>
          <w:bCs/>
          <w:color w:val="000080"/>
          <w:sz w:val="28"/>
          <w:szCs w:val="28"/>
        </w:rPr>
        <w:t>, начало</w:t>
      </w:r>
      <w:r w:rsidR="00897D07" w:rsidRPr="0023103D">
        <w:rPr>
          <w:rFonts w:ascii="Arial" w:hAnsi="Arial" w:cs="Arial"/>
          <w:bCs/>
          <w:color w:val="000080"/>
          <w:sz w:val="28"/>
          <w:szCs w:val="28"/>
        </w:rPr>
        <w:t xml:space="preserve"> в </w:t>
      </w:r>
      <w:r w:rsidR="00266BD4" w:rsidRPr="0023103D">
        <w:rPr>
          <w:rFonts w:ascii="Arial" w:hAnsi="Arial" w:cs="Arial"/>
          <w:bCs/>
          <w:color w:val="000080"/>
          <w:sz w:val="28"/>
          <w:szCs w:val="28"/>
        </w:rPr>
        <w:t>0</w:t>
      </w:r>
      <w:r w:rsidR="00897D07" w:rsidRPr="0023103D">
        <w:rPr>
          <w:rFonts w:ascii="Arial" w:hAnsi="Arial" w:cs="Arial"/>
          <w:bCs/>
          <w:color w:val="000080"/>
          <w:sz w:val="28"/>
          <w:szCs w:val="28"/>
        </w:rPr>
        <w:t>9</w:t>
      </w:r>
      <w:r w:rsidR="00266BD4" w:rsidRPr="0023103D">
        <w:rPr>
          <w:rFonts w:ascii="Arial" w:hAnsi="Arial" w:cs="Arial"/>
          <w:bCs/>
          <w:color w:val="000080"/>
          <w:sz w:val="28"/>
          <w:szCs w:val="28"/>
        </w:rPr>
        <w:t>:30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>, Боулинг-клуб «</w:t>
      </w:r>
      <w:r w:rsidR="00897D07" w:rsidRPr="0023103D">
        <w:rPr>
          <w:rFonts w:ascii="Arial" w:hAnsi="Arial" w:cs="Arial"/>
          <w:bCs/>
          <w:color w:val="000080"/>
          <w:sz w:val="28"/>
          <w:szCs w:val="28"/>
        </w:rPr>
        <w:t>Brooklyn</w:t>
      </w:r>
      <w:r w:rsidR="00E76676" w:rsidRPr="0023103D">
        <w:rPr>
          <w:rFonts w:ascii="Arial" w:hAnsi="Arial" w:cs="Arial"/>
          <w:bCs/>
          <w:color w:val="000080"/>
          <w:sz w:val="28"/>
          <w:szCs w:val="28"/>
        </w:rPr>
        <w:t>»</w:t>
      </w:r>
      <w:r w:rsidR="00D32914" w:rsidRPr="0023103D">
        <w:rPr>
          <w:rFonts w:ascii="Arial" w:hAnsi="Arial" w:cs="Arial"/>
          <w:bCs/>
          <w:color w:val="000080"/>
          <w:sz w:val="28"/>
          <w:szCs w:val="28"/>
        </w:rPr>
        <w:t xml:space="preserve"> </w:t>
      </w:r>
    </w:p>
    <w:p w14:paraId="3674EEDE" w14:textId="77777777" w:rsidR="00D32914" w:rsidRPr="0023103D" w:rsidRDefault="00D32914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3EFC7A90" w14:textId="77777777" w:rsidR="00E76676" w:rsidRPr="0023103D" w:rsidRDefault="00E76676" w:rsidP="00D32914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76F6BDD3" w14:textId="77777777" w:rsidR="009F69AE" w:rsidRPr="0023103D" w:rsidRDefault="00F71438" w:rsidP="009F69AE">
      <w:pPr>
        <w:ind w:left="-720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 w:rsidRPr="0023103D">
        <w:rPr>
          <w:rFonts w:ascii="Arial" w:hAnsi="Arial" w:cs="Arial"/>
          <w:b/>
          <w:bCs/>
          <w:color w:val="000080"/>
          <w:sz w:val="28"/>
          <w:szCs w:val="28"/>
        </w:rPr>
        <w:br w:type="page"/>
      </w:r>
      <w:r w:rsidR="009F69AE" w:rsidRPr="0023103D">
        <w:rPr>
          <w:rFonts w:ascii="Arial" w:hAnsi="Arial" w:cs="Arial"/>
          <w:b/>
          <w:bCs/>
          <w:color w:val="000080"/>
          <w:sz w:val="28"/>
          <w:szCs w:val="28"/>
        </w:rPr>
        <w:lastRenderedPageBreak/>
        <w:t>ПРАВИЛА</w:t>
      </w:r>
    </w:p>
    <w:p w14:paraId="72DD4DD9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8"/>
          <w:szCs w:val="28"/>
        </w:rPr>
      </w:pPr>
    </w:p>
    <w:p w14:paraId="2F0063F6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Соревнования проводятся по правилам Международной Ассоциации Боулинга по системе десяти кеглей (WTBA). Все спорные</w:t>
      </w:r>
      <w:r w:rsidRPr="0023103D">
        <w:rPr>
          <w:rFonts w:ascii="Arial" w:hAnsi="Arial" w:cs="Arial"/>
          <w:sz w:val="20"/>
          <w:szCs w:val="20"/>
        </w:rPr>
        <w:t xml:space="preserve">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ситуации решает главный судья соревнований.</w:t>
      </w:r>
    </w:p>
    <w:p w14:paraId="3D079E06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Официальные лица соревнования вправе перенести игру или серию игр с одной пары дорожек на другую в случае поломки оборудования, если это может задержать ход игры.(111)</w:t>
      </w:r>
    </w:p>
    <w:p w14:paraId="684614DC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Кегли считаются сбитыми, если:</w:t>
      </w:r>
    </w:p>
    <w:p w14:paraId="639B1D1A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Кегли упали на площадку для кеглей и были сбиты шаром или другой кеглей. </w:t>
      </w:r>
    </w:p>
    <w:p w14:paraId="50B85ED6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Кегли упали на площадку и были сбиты кеглей, отскочившей от боковой перегородки или задней подушки. </w:t>
      </w:r>
    </w:p>
    <w:p w14:paraId="4C1B2344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Кегли упали на площадку для кеглей и были сбиты кеглей, отскочившей от "свипа", когда он не движется перед тем, как убрать сбитые кегли с площадки. </w:t>
      </w:r>
    </w:p>
    <w:p w14:paraId="4824B448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Кегли, которые наклоняются и соприкасаются с боковой перегородкой или задней стенкой. Во всех этих случаях кегли называются "dead wood" и должны убираться перед следующей подачей.</w:t>
      </w:r>
    </w:p>
    <w:p w14:paraId="4324FA0F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В следующих случаях бросок засчитывается, а сбитые кегли не засчитываются, и, соответственно, очки не добавляются:</w:t>
      </w:r>
    </w:p>
    <w:p w14:paraId="7C99EB5C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Шар покидает дорожку, не достигнув кеглей. </w:t>
      </w:r>
    </w:p>
    <w:p w14:paraId="37E7276D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Шар отскакивает от задней подушки. </w:t>
      </w:r>
    </w:p>
    <w:p w14:paraId="39E055F1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Кегля отскакивает после контакта с туловищем, руками или ногами человека, который восстанавливает кегли. </w:t>
      </w:r>
    </w:p>
    <w:p w14:paraId="6E4DD41E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Кегля соприкасается с механическим оборудованием для установки кеглей. </w:t>
      </w:r>
    </w:p>
    <w:p w14:paraId="3ACF6D5F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Кеглю столкнули во время уборки сбитых кеглей. </w:t>
      </w:r>
    </w:p>
    <w:p w14:paraId="42A3B3B2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Кеглю столкнул человек, убирающий сбитые кегли. </w:t>
      </w:r>
    </w:p>
    <w:p w14:paraId="1D3199DE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Игрок делает "foul". </w:t>
      </w:r>
    </w:p>
    <w:p w14:paraId="12E8AA33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Бросок шара осуществляется, когда на дорожке или в желобе находятся лежащие кегли и шар соударяется с ними до момента выхода за поверхность дорожки.</w:t>
      </w:r>
    </w:p>
    <w:p w14:paraId="02D6241F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Если происходит неправомочное сбивание кегель и игрок имеет право на дополнительный бросок шара в данном фрейме, то одна или несколько</w:t>
      </w:r>
      <w:r w:rsidR="00E2421F" w:rsidRPr="0023103D">
        <w:rPr>
          <w:rFonts w:ascii="Arial" w:hAnsi="Arial" w:cs="Arial"/>
          <w:bCs/>
          <w:color w:val="000080"/>
          <w:sz w:val="20"/>
          <w:szCs w:val="20"/>
        </w:rPr>
        <w:t xml:space="preserve">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кегель, которые были сбиты неправомочно, должны быть установлены на том месте, где они были изначально.</w:t>
      </w:r>
    </w:p>
    <w:p w14:paraId="6C347893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Если кегли отскакивают и продолжают стоять на дорожке, то такие кегли считаются не сбитыми. (115)</w:t>
      </w:r>
    </w:p>
    <w:p w14:paraId="34028BE7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Нарушение правил происходит в том случае, если игрок переступает штрафную линию, соприкасается с различными частями дорожки, оборудования или конструкций (строений) во время или после броска.</w:t>
      </w:r>
      <w:r w:rsidRPr="0023103D">
        <w:rPr>
          <w:rFonts w:ascii="Arial" w:hAnsi="Arial" w:cs="Arial"/>
          <w:bCs/>
          <w:color w:val="000080"/>
          <w:sz w:val="20"/>
          <w:szCs w:val="20"/>
        </w:rPr>
        <w:br/>
        <w:t>Шар считается находящимся в игре после броска до того момента, пока этот же или другой игрок не выйдет на подход, чтобы сделать следующую подачу.</w:t>
      </w:r>
    </w:p>
    <w:p w14:paraId="60BDE812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Организаторы соревнования должны использовать автоматическое приспособление - детектор (одобренный ВФСБ), определяющий факт заступа. При отсутствии такового, судья, определяющий заступ, должен находиться возле дорожки таким образом, чтобы иметь возможность полного обзора фол-линии. Если автоматический детектор фола временно не работает, то организаторы соревнования должны назначить судью или маркеров для объявления факта заступа.</w:t>
      </w:r>
    </w:p>
    <w:p w14:paraId="707CDB7E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      Если автоматический детектор заступа или судья, ответственный за объявление фола, не определили такового, но заступ является очевидным, то данное нарушение правил регистрируется и об этом информируют:</w:t>
      </w:r>
    </w:p>
    <w:p w14:paraId="00FD72A1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обоих капитанов команд или одного или нескольких игроков каждой из команд; </w:t>
      </w:r>
    </w:p>
    <w:p w14:paraId="162335BA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главного судью; </w:t>
      </w:r>
    </w:p>
    <w:p w14:paraId="5FD0CCA1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официального представителя организаторов соревнований. </w:t>
      </w:r>
    </w:p>
    <w:p w14:paraId="68471A55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Апелляция к объявлению фола принимается только в том случае, если:</w:t>
      </w:r>
    </w:p>
    <w:p w14:paraId="0ACA2F4F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доказано, что автоматическое устройство-детектор фола неисправно; </w:t>
      </w:r>
    </w:p>
    <w:p w14:paraId="0985A9EB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имеется обоснованное доказательство того, что данный игрок не допустил нарушения. </w:t>
      </w:r>
    </w:p>
    <w:p w14:paraId="67D44308" w14:textId="77777777" w:rsidR="00E2421F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Разрешается изменять поверхность шара для боулинга, используя абразивные вещества или жидкости после одной игры во время объявленного соревнования.</w:t>
      </w:r>
    </w:p>
    <w:p w14:paraId="551C7F9E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br/>
      </w:r>
      <w:r w:rsidRPr="0023103D">
        <w:rPr>
          <w:rFonts w:ascii="Arial" w:hAnsi="Arial" w:cs="Arial"/>
          <w:b/>
          <w:color w:val="000080"/>
          <w:sz w:val="20"/>
          <w:szCs w:val="20"/>
        </w:rPr>
        <w:t>Дополнение к правилу 128.</w:t>
      </w:r>
    </w:p>
    <w:p w14:paraId="4158B7F3" w14:textId="3E851E3A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Не запрещается использование разрешенного очистителя для шаров во время объявленного соревнования. Примечание: Если очевидно, что игрок и знает о том, что его действия противоречат правилам игры, то игра (игры), в которой (-ых) произошло нарушение правил, могут не засчитываться. В дополнение к этому игрок, нарушивший правила, может быть отстранен от соревнования.</w:t>
      </w:r>
    </w:p>
    <w:p w14:paraId="0395C02B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22F9F1C3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69BC8BE5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014FCA07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6D062F5B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21539479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1E739FE1" w14:textId="77777777" w:rsidR="00E2421F" w:rsidRPr="0023103D" w:rsidRDefault="00E2421F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54C93DE0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lastRenderedPageBreak/>
        <w:t>Запрещено применение различных веществ на любой части подхода, которые могут воспрепятствовать нормальным условиям для других игроков. Такими запрещенными веществами являются тальковый порошок, пемза и смола на обуви, а также мягкие резиновые подошвы или каблуки, которые оставляют следы на подходе и т. д. Запрещается использовать тальк в зоне нахождения игроков.</w:t>
      </w:r>
    </w:p>
    <w:p w14:paraId="47578AA0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Счет опоздавшего игрока или команды, ведется с того фрейма, который играется на той дорожке или паре дорожек, на которых в соответствии с регламентом им предписано играть. Если игрок или команда играют по регламенту на отдельной дорожке, то они начинают игру с наименьшего фрейма, который играется в данное время в данном запуске.</w:t>
      </w:r>
    </w:p>
    <w:p w14:paraId="046DE436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Каждая команда состоит из 3-х человек (в состав которой может входить не более одного игрока играющего в ВФСБ) которая располагается на одной дорожке, согласно жеребьевке (в 1-ом или 2-ом запуске). Регистрация и жеребьевка проводится перед началом этапа.</w:t>
      </w:r>
    </w:p>
    <w:p w14:paraId="06D8950E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ab/>
        <w:t>Если игрок</w:t>
      </w:r>
      <w:r w:rsidR="00E2421F" w:rsidRPr="0023103D">
        <w:rPr>
          <w:rFonts w:ascii="Arial" w:hAnsi="Arial" w:cs="Arial"/>
          <w:bCs/>
          <w:color w:val="000080"/>
          <w:sz w:val="20"/>
          <w:szCs w:val="20"/>
        </w:rPr>
        <w:t xml:space="preserve">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(и)</w:t>
      </w:r>
      <w:r w:rsidR="00E2421F" w:rsidRPr="0023103D">
        <w:rPr>
          <w:rFonts w:ascii="Arial" w:hAnsi="Arial" w:cs="Arial"/>
          <w:bCs/>
          <w:color w:val="000080"/>
          <w:sz w:val="20"/>
          <w:szCs w:val="20"/>
        </w:rPr>
        <w:t xml:space="preserve">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отсутствует, то результат подводится по двум или одному игроку.    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br/>
      </w:r>
      <w:r w:rsidRPr="0023103D">
        <w:rPr>
          <w:rFonts w:ascii="Arial" w:hAnsi="Arial" w:cs="Arial"/>
          <w:bCs/>
          <w:color w:val="000080"/>
          <w:sz w:val="20"/>
          <w:szCs w:val="20"/>
        </w:rPr>
        <w:br/>
        <w:t xml:space="preserve">1. Каждый игрок команды играет 3 игры. Командный результат складывается из результатов всех игр участников команды - 9 игр на команду. </w:t>
      </w:r>
    </w:p>
    <w:p w14:paraId="3DDAFEB9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2. Все игроки участвуют в разминке, которая длится 10 мин. перед стартом турнирной серии.</w:t>
      </w:r>
    </w:p>
    <w:p w14:paraId="156AC15F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3.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И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спользование </w:t>
      </w:r>
      <w:r w:rsidR="00460099" w:rsidRPr="0023103D">
        <w:rPr>
          <w:rFonts w:ascii="Arial" w:hAnsi="Arial" w:cs="Arial"/>
          <w:bCs/>
          <w:color w:val="000080"/>
          <w:sz w:val="20"/>
          <w:szCs w:val="20"/>
        </w:rPr>
        <w:t>реактивных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 xml:space="preserve"> шаров НЕ допускается. Использование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своего спортинвентаря (обуви, перчаток и проч.)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 xml:space="preserve"> - разрешено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.       </w:t>
      </w:r>
    </w:p>
    <w:p w14:paraId="3B891BE6" w14:textId="77777777" w:rsidR="009F69AE" w:rsidRPr="0023103D" w:rsidRDefault="009F69AE" w:rsidP="009F69AE">
      <w:pPr>
        <w:ind w:left="-72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>4. Женщины и игроки</w:t>
      </w:r>
      <w:r w:rsidR="000B5AF9" w:rsidRPr="0023103D">
        <w:rPr>
          <w:rFonts w:ascii="Arial" w:hAnsi="Arial" w:cs="Arial"/>
          <w:bCs/>
          <w:color w:val="000080"/>
          <w:sz w:val="20"/>
          <w:szCs w:val="20"/>
        </w:rPr>
        <w:t xml:space="preserve"> возрастом 16 лет и 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младше (кроме игроков ВФСБ), в каждой партии (игре) имеют гандикап + 10 очков. Все игроки ВФСБ (см. ниже определение «Член ВФСБ») принимают участие в турнире с гандикапом (-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1</w:t>
      </w:r>
      <w:r w:rsidR="0049678F" w:rsidRPr="0023103D">
        <w:rPr>
          <w:rFonts w:ascii="Arial" w:hAnsi="Arial" w:cs="Arial"/>
          <w:bCs/>
          <w:color w:val="000080"/>
          <w:sz w:val="20"/>
          <w:szCs w:val="20"/>
        </w:rPr>
        <w:t>0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)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 мужчины и (</w:t>
      </w:r>
      <w:r w:rsidR="00E2421F" w:rsidRPr="0023103D">
        <w:rPr>
          <w:rFonts w:ascii="Arial" w:hAnsi="Arial" w:cs="Arial"/>
          <w:bCs/>
          <w:color w:val="000080"/>
          <w:sz w:val="20"/>
          <w:szCs w:val="20"/>
        </w:rPr>
        <w:t>0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) девушки (в каждой партии). "Член ВФСБ" для целей турнира «</w:t>
      </w:r>
      <w:r w:rsidR="00AE43AB" w:rsidRPr="0023103D">
        <w:rPr>
          <w:rFonts w:ascii="Arial" w:hAnsi="Arial" w:cs="Arial"/>
          <w:b/>
          <w:bCs/>
          <w:color w:val="000080"/>
          <w:sz w:val="20"/>
          <w:szCs w:val="20"/>
        </w:rPr>
        <w:t>EBA CUP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>» является игроком, который в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ходит в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4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0 лучших игроков среди мужчин согласно рейтинга ВФСБ 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на 1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октября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 201</w:t>
      </w:r>
      <w:r w:rsidR="000B5AF9" w:rsidRPr="0023103D">
        <w:rPr>
          <w:rFonts w:ascii="Arial" w:hAnsi="Arial" w:cs="Arial"/>
          <w:bCs/>
          <w:color w:val="000080"/>
          <w:sz w:val="20"/>
          <w:szCs w:val="20"/>
        </w:rPr>
        <w:t>6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 года, или в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2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0 лучших игроков среди женщин согласно рейтинга ВФСБ на 1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октября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 201</w:t>
      </w:r>
      <w:r w:rsidR="000B5AF9" w:rsidRPr="0023103D">
        <w:rPr>
          <w:rFonts w:ascii="Arial" w:hAnsi="Arial" w:cs="Arial"/>
          <w:bCs/>
          <w:color w:val="000080"/>
          <w:sz w:val="20"/>
          <w:szCs w:val="20"/>
        </w:rPr>
        <w:t>6</w:t>
      </w: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 года. Рейтинг ВФСБ см. на </w:t>
      </w:r>
      <w:r w:rsidR="00AE43AB" w:rsidRPr="0023103D">
        <w:rPr>
          <w:rFonts w:ascii="Arial" w:hAnsi="Arial" w:cs="Arial"/>
          <w:bCs/>
          <w:color w:val="000080"/>
          <w:sz w:val="20"/>
          <w:szCs w:val="20"/>
        </w:rPr>
        <w:t xml:space="preserve"> </w:t>
      </w:r>
      <w:hyperlink r:id="rId12" w:history="1">
        <w:r w:rsidRPr="0023103D">
          <w:rPr>
            <w:rFonts w:ascii="Arial" w:hAnsi="Arial" w:cs="Arial"/>
            <w:b/>
            <w:bCs/>
            <w:color w:val="000080"/>
            <w:sz w:val="20"/>
            <w:szCs w:val="20"/>
            <w:u w:val="single"/>
          </w:rPr>
          <w:t>http://www.bowling.org.ua</w:t>
        </w:r>
      </w:hyperlink>
      <w:r w:rsidR="00AE43AB" w:rsidRPr="0023103D">
        <w:rPr>
          <w:rFonts w:ascii="Arial" w:hAnsi="Arial" w:cs="Arial"/>
          <w:b/>
          <w:bCs/>
          <w:color w:val="000080"/>
          <w:sz w:val="20"/>
          <w:szCs w:val="20"/>
          <w:u w:val="single"/>
        </w:rPr>
        <w:t xml:space="preserve"> </w:t>
      </w:r>
      <w:r w:rsidR="00AE43AB" w:rsidRPr="0023103D">
        <w:rPr>
          <w:rFonts w:ascii="Arial" w:hAnsi="Arial" w:cs="Arial"/>
          <w:b/>
          <w:bCs/>
          <w:color w:val="000080"/>
          <w:sz w:val="20"/>
          <w:szCs w:val="20"/>
        </w:rPr>
        <w:t xml:space="preserve"> </w:t>
      </w:r>
    </w:p>
    <w:p w14:paraId="16001DD9" w14:textId="77777777" w:rsidR="00A67B2C" w:rsidRPr="0023103D" w:rsidRDefault="00AE43AB" w:rsidP="009F69AE">
      <w:pPr>
        <w:ind w:left="-720"/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23103D">
        <w:rPr>
          <w:rFonts w:ascii="Arial" w:hAnsi="Arial" w:cs="Arial"/>
          <w:bCs/>
          <w:color w:val="000080"/>
          <w:sz w:val="20"/>
          <w:szCs w:val="20"/>
        </w:rPr>
        <w:t xml:space="preserve">Отбор </w:t>
      </w:r>
      <w:r w:rsidR="00916953" w:rsidRPr="0023103D">
        <w:rPr>
          <w:rFonts w:ascii="Arial" w:hAnsi="Arial" w:cs="Arial"/>
          <w:bCs/>
          <w:color w:val="000080"/>
          <w:sz w:val="20"/>
          <w:szCs w:val="20"/>
        </w:rPr>
        <w:t>6</w:t>
      </w:r>
      <w:r w:rsidR="009F69AE" w:rsidRPr="0023103D">
        <w:rPr>
          <w:rFonts w:ascii="Arial" w:hAnsi="Arial" w:cs="Arial"/>
          <w:bCs/>
          <w:color w:val="000080"/>
          <w:sz w:val="20"/>
          <w:szCs w:val="20"/>
        </w:rPr>
        <w:t xml:space="preserve"> команд после игр квалификации</w:t>
      </w:r>
      <w:r w:rsidR="00E00FAE" w:rsidRPr="0023103D">
        <w:rPr>
          <w:rFonts w:ascii="Arial" w:hAnsi="Arial" w:cs="Arial"/>
          <w:bCs/>
          <w:color w:val="000080"/>
          <w:sz w:val="20"/>
          <w:szCs w:val="20"/>
        </w:rPr>
        <w:t xml:space="preserve"> </w:t>
      </w:r>
      <w:r w:rsidR="009F69AE" w:rsidRPr="0023103D">
        <w:rPr>
          <w:rFonts w:ascii="Arial" w:hAnsi="Arial" w:cs="Arial"/>
          <w:bCs/>
          <w:color w:val="000080"/>
          <w:sz w:val="20"/>
          <w:szCs w:val="20"/>
        </w:rPr>
        <w:t>осуществляется по сумме сбитых кегель. При условии равенства этих показателей у команд, которые соперничают за выход в следующий круг соревнований, они  продолжают выполнять броски до тех пор, пока у одной из команд не будет большее количество сбитых кегель после выполненных бросков всеми игроками команды в первом фрейме, во втором и т.д. пока не будет определена команда-победитель. Для команд, которые не прошли в следующий круг соревнований при условии равенства сбитых кегель, вышестоящее место занимает команда, у которой меньше разница между лучшим и худшим результатом команды.</w:t>
      </w:r>
    </w:p>
    <w:sectPr w:rsidR="00A67B2C" w:rsidRPr="0023103D" w:rsidSect="00D77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831A6" w14:textId="77777777" w:rsidR="00D40DFD" w:rsidRDefault="00D40DFD">
      <w:r>
        <w:separator/>
      </w:r>
    </w:p>
  </w:endnote>
  <w:endnote w:type="continuationSeparator" w:id="0">
    <w:p w14:paraId="1471DB12" w14:textId="77777777" w:rsidR="00D40DFD" w:rsidRDefault="00D4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55DF1" w14:textId="77777777" w:rsidR="00D40DFD" w:rsidRDefault="00D40DFD">
      <w:r>
        <w:separator/>
      </w:r>
    </w:p>
  </w:footnote>
  <w:footnote w:type="continuationSeparator" w:id="0">
    <w:p w14:paraId="4F5A5833" w14:textId="77777777" w:rsidR="00D40DFD" w:rsidRDefault="00D40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137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217A761C"/>
    <w:multiLevelType w:val="multilevel"/>
    <w:tmpl w:val="C2B8AA26"/>
    <w:lvl w:ilvl="0">
      <w:start w:val="1"/>
      <w:numFmt w:val="decimal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473209A7"/>
    <w:multiLevelType w:val="multilevel"/>
    <w:tmpl w:val="C966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A37E19"/>
    <w:multiLevelType w:val="multilevel"/>
    <w:tmpl w:val="AF8A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1C2C5A"/>
    <w:multiLevelType w:val="multilevel"/>
    <w:tmpl w:val="1BD8B386"/>
    <w:lvl w:ilvl="0">
      <w:start w:val="1"/>
      <w:numFmt w:val="decimal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71CD1BC1"/>
    <w:multiLevelType w:val="hybridMultilevel"/>
    <w:tmpl w:val="C28026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F2"/>
    <w:rsid w:val="00004FD1"/>
    <w:rsid w:val="00024641"/>
    <w:rsid w:val="000268E4"/>
    <w:rsid w:val="000271F4"/>
    <w:rsid w:val="00032E7A"/>
    <w:rsid w:val="0003637F"/>
    <w:rsid w:val="00041034"/>
    <w:rsid w:val="0004348B"/>
    <w:rsid w:val="00047E60"/>
    <w:rsid w:val="00055497"/>
    <w:rsid w:val="000555C7"/>
    <w:rsid w:val="0006062C"/>
    <w:rsid w:val="000656C9"/>
    <w:rsid w:val="000707E9"/>
    <w:rsid w:val="00080386"/>
    <w:rsid w:val="000935E9"/>
    <w:rsid w:val="00094135"/>
    <w:rsid w:val="00096E0F"/>
    <w:rsid w:val="000B5AF9"/>
    <w:rsid w:val="000C0F31"/>
    <w:rsid w:val="000C696A"/>
    <w:rsid w:val="000C6B95"/>
    <w:rsid w:val="000D4BAE"/>
    <w:rsid w:val="000D6587"/>
    <w:rsid w:val="000E405A"/>
    <w:rsid w:val="000F0E16"/>
    <w:rsid w:val="001009EB"/>
    <w:rsid w:val="001021F9"/>
    <w:rsid w:val="00106300"/>
    <w:rsid w:val="00114A41"/>
    <w:rsid w:val="00115919"/>
    <w:rsid w:val="0012631E"/>
    <w:rsid w:val="001313B4"/>
    <w:rsid w:val="00140BD1"/>
    <w:rsid w:val="00160181"/>
    <w:rsid w:val="001663AC"/>
    <w:rsid w:val="00167245"/>
    <w:rsid w:val="00167BB8"/>
    <w:rsid w:val="001A3F92"/>
    <w:rsid w:val="001B2BE1"/>
    <w:rsid w:val="001C05FF"/>
    <w:rsid w:val="001C37E4"/>
    <w:rsid w:val="001D435E"/>
    <w:rsid w:val="001F19B7"/>
    <w:rsid w:val="0020039D"/>
    <w:rsid w:val="00205467"/>
    <w:rsid w:val="00221968"/>
    <w:rsid w:val="00221F06"/>
    <w:rsid w:val="00221FC1"/>
    <w:rsid w:val="0023103D"/>
    <w:rsid w:val="002336CD"/>
    <w:rsid w:val="002511B5"/>
    <w:rsid w:val="00256998"/>
    <w:rsid w:val="00256CE4"/>
    <w:rsid w:val="00266BD4"/>
    <w:rsid w:val="00287896"/>
    <w:rsid w:val="00290D5E"/>
    <w:rsid w:val="00295D43"/>
    <w:rsid w:val="00297349"/>
    <w:rsid w:val="002A1F8C"/>
    <w:rsid w:val="002D018D"/>
    <w:rsid w:val="002D3CDE"/>
    <w:rsid w:val="003005E5"/>
    <w:rsid w:val="00303DB8"/>
    <w:rsid w:val="003101F5"/>
    <w:rsid w:val="0031159F"/>
    <w:rsid w:val="00312EB7"/>
    <w:rsid w:val="00315BC7"/>
    <w:rsid w:val="003227C3"/>
    <w:rsid w:val="0032739B"/>
    <w:rsid w:val="003619D5"/>
    <w:rsid w:val="00365C91"/>
    <w:rsid w:val="00367D29"/>
    <w:rsid w:val="00387F36"/>
    <w:rsid w:val="003A31C6"/>
    <w:rsid w:val="003B2A1C"/>
    <w:rsid w:val="003B4E1A"/>
    <w:rsid w:val="003B664F"/>
    <w:rsid w:val="003C4D45"/>
    <w:rsid w:val="003D1271"/>
    <w:rsid w:val="003D391E"/>
    <w:rsid w:val="003D747D"/>
    <w:rsid w:val="003F4AF6"/>
    <w:rsid w:val="004075D9"/>
    <w:rsid w:val="004151D3"/>
    <w:rsid w:val="0043508D"/>
    <w:rsid w:val="0043784C"/>
    <w:rsid w:val="004414F0"/>
    <w:rsid w:val="00443A0F"/>
    <w:rsid w:val="00460099"/>
    <w:rsid w:val="00460FDC"/>
    <w:rsid w:val="00466AF5"/>
    <w:rsid w:val="00474DE8"/>
    <w:rsid w:val="004948FA"/>
    <w:rsid w:val="0049678F"/>
    <w:rsid w:val="004C49BA"/>
    <w:rsid w:val="004C6F39"/>
    <w:rsid w:val="004D2303"/>
    <w:rsid w:val="004D3B01"/>
    <w:rsid w:val="004D3DAD"/>
    <w:rsid w:val="004E4FEF"/>
    <w:rsid w:val="004F236F"/>
    <w:rsid w:val="004F5159"/>
    <w:rsid w:val="004F5800"/>
    <w:rsid w:val="004F7EA1"/>
    <w:rsid w:val="005113DE"/>
    <w:rsid w:val="005274BA"/>
    <w:rsid w:val="00543DC1"/>
    <w:rsid w:val="00547168"/>
    <w:rsid w:val="00547D19"/>
    <w:rsid w:val="005523CB"/>
    <w:rsid w:val="0055663E"/>
    <w:rsid w:val="00560624"/>
    <w:rsid w:val="00560683"/>
    <w:rsid w:val="00574AD0"/>
    <w:rsid w:val="00577452"/>
    <w:rsid w:val="00583BD0"/>
    <w:rsid w:val="005858C9"/>
    <w:rsid w:val="00586BB7"/>
    <w:rsid w:val="005B5240"/>
    <w:rsid w:val="005B5746"/>
    <w:rsid w:val="005C2F3D"/>
    <w:rsid w:val="005E2BCA"/>
    <w:rsid w:val="005E44C6"/>
    <w:rsid w:val="005F685F"/>
    <w:rsid w:val="00604BE0"/>
    <w:rsid w:val="00636053"/>
    <w:rsid w:val="00643246"/>
    <w:rsid w:val="00651392"/>
    <w:rsid w:val="00657F46"/>
    <w:rsid w:val="00667D9B"/>
    <w:rsid w:val="006716A1"/>
    <w:rsid w:val="0067395E"/>
    <w:rsid w:val="006763DD"/>
    <w:rsid w:val="00687FDC"/>
    <w:rsid w:val="006960BE"/>
    <w:rsid w:val="006A2EDA"/>
    <w:rsid w:val="006A505B"/>
    <w:rsid w:val="006A5791"/>
    <w:rsid w:val="006B32FC"/>
    <w:rsid w:val="007231C7"/>
    <w:rsid w:val="00725E2B"/>
    <w:rsid w:val="00740A96"/>
    <w:rsid w:val="00741310"/>
    <w:rsid w:val="0075711F"/>
    <w:rsid w:val="00764B37"/>
    <w:rsid w:val="00776ACF"/>
    <w:rsid w:val="007A0906"/>
    <w:rsid w:val="007A5DBE"/>
    <w:rsid w:val="007C16EF"/>
    <w:rsid w:val="007D2084"/>
    <w:rsid w:val="007F091D"/>
    <w:rsid w:val="007F17AF"/>
    <w:rsid w:val="007F4FFE"/>
    <w:rsid w:val="007F7470"/>
    <w:rsid w:val="007F76BB"/>
    <w:rsid w:val="00800AA0"/>
    <w:rsid w:val="008014E0"/>
    <w:rsid w:val="00835B8E"/>
    <w:rsid w:val="00837C15"/>
    <w:rsid w:val="008422AC"/>
    <w:rsid w:val="00853397"/>
    <w:rsid w:val="008533B6"/>
    <w:rsid w:val="008600EB"/>
    <w:rsid w:val="00897D07"/>
    <w:rsid w:val="008A605F"/>
    <w:rsid w:val="008A6B13"/>
    <w:rsid w:val="008B0B11"/>
    <w:rsid w:val="008C6D92"/>
    <w:rsid w:val="008D612E"/>
    <w:rsid w:val="008E2EB6"/>
    <w:rsid w:val="008F515C"/>
    <w:rsid w:val="00912198"/>
    <w:rsid w:val="0091443F"/>
    <w:rsid w:val="00916953"/>
    <w:rsid w:val="00917397"/>
    <w:rsid w:val="00917E9B"/>
    <w:rsid w:val="00921D35"/>
    <w:rsid w:val="00921D8B"/>
    <w:rsid w:val="00942E7B"/>
    <w:rsid w:val="0094347F"/>
    <w:rsid w:val="00944EF1"/>
    <w:rsid w:val="00947E2A"/>
    <w:rsid w:val="009546DE"/>
    <w:rsid w:val="0096099E"/>
    <w:rsid w:val="00964E03"/>
    <w:rsid w:val="009712BC"/>
    <w:rsid w:val="00973CA7"/>
    <w:rsid w:val="00976164"/>
    <w:rsid w:val="009871C2"/>
    <w:rsid w:val="00990CA4"/>
    <w:rsid w:val="00995A48"/>
    <w:rsid w:val="009A3ECD"/>
    <w:rsid w:val="009A4567"/>
    <w:rsid w:val="009A62CB"/>
    <w:rsid w:val="009C3387"/>
    <w:rsid w:val="009C4BE7"/>
    <w:rsid w:val="009C74FB"/>
    <w:rsid w:val="009D02C5"/>
    <w:rsid w:val="009D120E"/>
    <w:rsid w:val="009D753F"/>
    <w:rsid w:val="009F69AE"/>
    <w:rsid w:val="00A001E8"/>
    <w:rsid w:val="00A05D13"/>
    <w:rsid w:val="00A06A27"/>
    <w:rsid w:val="00A12646"/>
    <w:rsid w:val="00A1320E"/>
    <w:rsid w:val="00A2049C"/>
    <w:rsid w:val="00A238C3"/>
    <w:rsid w:val="00A3127B"/>
    <w:rsid w:val="00A37C68"/>
    <w:rsid w:val="00A43F92"/>
    <w:rsid w:val="00A45CCF"/>
    <w:rsid w:val="00A52CE8"/>
    <w:rsid w:val="00A67B2C"/>
    <w:rsid w:val="00A91E1A"/>
    <w:rsid w:val="00A96D7C"/>
    <w:rsid w:val="00AA1FB1"/>
    <w:rsid w:val="00AE3160"/>
    <w:rsid w:val="00AE43AB"/>
    <w:rsid w:val="00AF2BFE"/>
    <w:rsid w:val="00AF30F4"/>
    <w:rsid w:val="00B20EC1"/>
    <w:rsid w:val="00B301DD"/>
    <w:rsid w:val="00B352A0"/>
    <w:rsid w:val="00B44D2A"/>
    <w:rsid w:val="00B454AA"/>
    <w:rsid w:val="00B507F2"/>
    <w:rsid w:val="00B50831"/>
    <w:rsid w:val="00B5543A"/>
    <w:rsid w:val="00B65D2E"/>
    <w:rsid w:val="00B7134E"/>
    <w:rsid w:val="00B72535"/>
    <w:rsid w:val="00B817BF"/>
    <w:rsid w:val="00B81AF0"/>
    <w:rsid w:val="00B82CB8"/>
    <w:rsid w:val="00B83790"/>
    <w:rsid w:val="00BA02E4"/>
    <w:rsid w:val="00BA3854"/>
    <w:rsid w:val="00BA4F7B"/>
    <w:rsid w:val="00BD0C3D"/>
    <w:rsid w:val="00BD228F"/>
    <w:rsid w:val="00BE4330"/>
    <w:rsid w:val="00BE449C"/>
    <w:rsid w:val="00BE4E72"/>
    <w:rsid w:val="00BF22C3"/>
    <w:rsid w:val="00C32065"/>
    <w:rsid w:val="00C32466"/>
    <w:rsid w:val="00C34964"/>
    <w:rsid w:val="00C371A1"/>
    <w:rsid w:val="00C567B5"/>
    <w:rsid w:val="00C60037"/>
    <w:rsid w:val="00C73A55"/>
    <w:rsid w:val="00C83AE7"/>
    <w:rsid w:val="00C90CFE"/>
    <w:rsid w:val="00CA2711"/>
    <w:rsid w:val="00CB21E2"/>
    <w:rsid w:val="00CB3031"/>
    <w:rsid w:val="00CC2EA5"/>
    <w:rsid w:val="00CC36E8"/>
    <w:rsid w:val="00CC68AD"/>
    <w:rsid w:val="00CD2EEF"/>
    <w:rsid w:val="00CE19D8"/>
    <w:rsid w:val="00CE3AA6"/>
    <w:rsid w:val="00CF37A7"/>
    <w:rsid w:val="00CF74EE"/>
    <w:rsid w:val="00D23388"/>
    <w:rsid w:val="00D270D5"/>
    <w:rsid w:val="00D32914"/>
    <w:rsid w:val="00D34DC9"/>
    <w:rsid w:val="00D40DFD"/>
    <w:rsid w:val="00D45A53"/>
    <w:rsid w:val="00D52DD9"/>
    <w:rsid w:val="00D5570F"/>
    <w:rsid w:val="00D5571B"/>
    <w:rsid w:val="00D56E1E"/>
    <w:rsid w:val="00D67253"/>
    <w:rsid w:val="00D757ED"/>
    <w:rsid w:val="00D776CF"/>
    <w:rsid w:val="00D8478B"/>
    <w:rsid w:val="00D860BE"/>
    <w:rsid w:val="00D97D05"/>
    <w:rsid w:val="00DA3E22"/>
    <w:rsid w:val="00DB0937"/>
    <w:rsid w:val="00DB3A52"/>
    <w:rsid w:val="00DB4319"/>
    <w:rsid w:val="00DB6FDB"/>
    <w:rsid w:val="00DD1D34"/>
    <w:rsid w:val="00DF3D57"/>
    <w:rsid w:val="00E00FAE"/>
    <w:rsid w:val="00E16182"/>
    <w:rsid w:val="00E2421F"/>
    <w:rsid w:val="00E2775F"/>
    <w:rsid w:val="00E31C89"/>
    <w:rsid w:val="00E33227"/>
    <w:rsid w:val="00E34681"/>
    <w:rsid w:val="00E34994"/>
    <w:rsid w:val="00E429F2"/>
    <w:rsid w:val="00E477DF"/>
    <w:rsid w:val="00E564F3"/>
    <w:rsid w:val="00E62E94"/>
    <w:rsid w:val="00E63025"/>
    <w:rsid w:val="00E7082B"/>
    <w:rsid w:val="00E73482"/>
    <w:rsid w:val="00E76676"/>
    <w:rsid w:val="00E93CF8"/>
    <w:rsid w:val="00E93DC5"/>
    <w:rsid w:val="00EA0E3D"/>
    <w:rsid w:val="00EA724D"/>
    <w:rsid w:val="00EC0241"/>
    <w:rsid w:val="00ED1055"/>
    <w:rsid w:val="00EE173B"/>
    <w:rsid w:val="00EF062F"/>
    <w:rsid w:val="00EF5490"/>
    <w:rsid w:val="00EF78CD"/>
    <w:rsid w:val="00F018FC"/>
    <w:rsid w:val="00F06880"/>
    <w:rsid w:val="00F12121"/>
    <w:rsid w:val="00F17A25"/>
    <w:rsid w:val="00F17F43"/>
    <w:rsid w:val="00F202CB"/>
    <w:rsid w:val="00F27122"/>
    <w:rsid w:val="00F33CE5"/>
    <w:rsid w:val="00F43F9C"/>
    <w:rsid w:val="00F71438"/>
    <w:rsid w:val="00F7544E"/>
    <w:rsid w:val="00F7734E"/>
    <w:rsid w:val="00F8366A"/>
    <w:rsid w:val="00FA24A3"/>
    <w:rsid w:val="00FA2731"/>
    <w:rsid w:val="00FB0EF1"/>
    <w:rsid w:val="00FC096E"/>
    <w:rsid w:val="0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9A51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776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2535"/>
    <w:rPr>
      <w:color w:val="0000FF"/>
      <w:u w:val="single"/>
    </w:rPr>
  </w:style>
  <w:style w:type="paragraph" w:styleId="a4">
    <w:name w:val="Balloon Text"/>
    <w:basedOn w:val="a"/>
    <w:semiHidden/>
    <w:rsid w:val="00A45CCF"/>
    <w:rPr>
      <w:rFonts w:ascii="Tahoma" w:hAnsi="Tahoma" w:cs="Tahoma"/>
      <w:sz w:val="16"/>
      <w:szCs w:val="16"/>
    </w:rPr>
  </w:style>
  <w:style w:type="character" w:styleId="a5">
    <w:name w:val="Strong"/>
    <w:qFormat/>
    <w:rsid w:val="00B44D2A"/>
    <w:rPr>
      <w:b/>
      <w:bCs/>
    </w:rPr>
  </w:style>
  <w:style w:type="character" w:customStyle="1" w:styleId="textmain">
    <w:name w:val="textmain"/>
    <w:basedOn w:val="a0"/>
    <w:rsid w:val="00B44D2A"/>
  </w:style>
  <w:style w:type="paragraph" w:styleId="a6">
    <w:name w:val="header"/>
    <w:basedOn w:val="a"/>
    <w:rsid w:val="002A1F8C"/>
    <w:pPr>
      <w:tabs>
        <w:tab w:val="center" w:pos="4986"/>
        <w:tab w:val="right" w:pos="9973"/>
      </w:tabs>
    </w:pPr>
  </w:style>
  <w:style w:type="paragraph" w:styleId="a7">
    <w:name w:val="footer"/>
    <w:basedOn w:val="a"/>
    <w:rsid w:val="002A1F8C"/>
    <w:pPr>
      <w:tabs>
        <w:tab w:val="center" w:pos="4986"/>
        <w:tab w:val="right" w:pos="9973"/>
      </w:tabs>
    </w:pPr>
  </w:style>
  <w:style w:type="paragraph" w:styleId="a8">
    <w:name w:val="Normal (Web)"/>
    <w:basedOn w:val="a"/>
    <w:rsid w:val="00E76676"/>
    <w:pPr>
      <w:spacing w:before="100" w:beforeAutospacing="1" w:after="100" w:afterAutospacing="1"/>
    </w:pPr>
    <w:rPr>
      <w:color w:val="00007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737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1584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owling.org.ua/?id=16" TargetMode="External"/><Relationship Id="rId12" Type="http://schemas.openxmlformats.org/officeDocument/2006/relationships/hyperlink" Target="http://www.bowling.org.ua/?id=16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brooklyn-club.com.ua/" TargetMode="External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rooklyn\EBA\Reglament_&#1092;&#1080;&#1085;&#1072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E:\Brooklyn\EBA\Reglament_финал.dotx</Template>
  <TotalTime>7</TotalTime>
  <Pages>4</Pages>
  <Words>1322</Words>
  <Characters>7537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8842</CharactersWithSpaces>
  <SharedDoc>false</SharedDoc>
  <HLinks>
    <vt:vector size="18" baseType="variant">
      <vt:variant>
        <vt:i4>68</vt:i4>
      </vt:variant>
      <vt:variant>
        <vt:i4>3</vt:i4>
      </vt:variant>
      <vt:variant>
        <vt:i4>0</vt:i4>
      </vt:variant>
      <vt:variant>
        <vt:i4>5</vt:i4>
      </vt:variant>
      <vt:variant>
        <vt:lpwstr>http://www.bowling.org.ua/?id=16</vt:lpwstr>
      </vt:variant>
      <vt:variant>
        <vt:lpwstr/>
      </vt:variant>
      <vt:variant>
        <vt:i4>68</vt:i4>
      </vt:variant>
      <vt:variant>
        <vt:i4>0</vt:i4>
      </vt:variant>
      <vt:variant>
        <vt:i4>0</vt:i4>
      </vt:variant>
      <vt:variant>
        <vt:i4>5</vt:i4>
      </vt:variant>
      <vt:variant>
        <vt:lpwstr>http://www.bowling.org.ua/?id=16</vt:lpwstr>
      </vt:variant>
      <vt:variant>
        <vt:lpwstr/>
      </vt:variant>
      <vt:variant>
        <vt:i4>4390999</vt:i4>
      </vt:variant>
      <vt:variant>
        <vt:i4>-1</vt:i4>
      </vt:variant>
      <vt:variant>
        <vt:i4>1059</vt:i4>
      </vt:variant>
      <vt:variant>
        <vt:i4>4</vt:i4>
      </vt:variant>
      <vt:variant>
        <vt:lpwstr>http://www.brooklyn-club.com.ua/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</dc:creator>
  <cp:lastModifiedBy>пользователь Microsoft Office</cp:lastModifiedBy>
  <cp:revision>6</cp:revision>
  <cp:lastPrinted>2010-09-17T14:12:00Z</cp:lastPrinted>
  <dcterms:created xsi:type="dcterms:W3CDTF">2016-10-28T12:10:00Z</dcterms:created>
  <dcterms:modified xsi:type="dcterms:W3CDTF">2016-12-06T15:06:00Z</dcterms:modified>
</cp:coreProperties>
</file>